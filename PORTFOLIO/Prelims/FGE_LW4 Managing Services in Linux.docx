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00B2A613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CB030F">
              <w:rPr>
                <w:rFonts w:eastAsia="Tahoma" w:cs="Arial"/>
                <w:sz w:val="20"/>
                <w:szCs w:val="20"/>
              </w:rPr>
              <w:t>Caccam, Jesus Allyson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7E97D2BD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CB030F">
              <w:rPr>
                <w:rFonts w:eastAsia="Tahoma" w:cs="Arial"/>
                <w:sz w:val="20"/>
                <w:szCs w:val="20"/>
              </w:rPr>
              <w:t xml:space="preserve"> September 12,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180E6A70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CB030F">
              <w:rPr>
                <w:rFonts w:eastAsia="Tahoma" w:cs="Arial"/>
                <w:sz w:val="20"/>
                <w:szCs w:val="20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1C6F99D6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CB030F">
              <w:rPr>
                <w:rFonts w:eastAsia="Tahoma" w:cs="Arial"/>
                <w:sz w:val="20"/>
                <w:szCs w:val="20"/>
              </w:rPr>
              <w:t xml:space="preserve"> </w:t>
            </w:r>
            <w:r w:rsidR="00CB030F">
              <w:rPr>
                <w:rFonts w:eastAsia="Tahoma" w:cs="Arial"/>
                <w:sz w:val="20"/>
                <w:szCs w:val="20"/>
              </w:rPr>
              <w:t>September 12,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37AEB858" w:rsidR="00531C2F" w:rsidRPr="00C74CA0" w:rsidRDefault="00CB030F" w:rsidP="00CB030F">
            <w:pPr>
              <w:pStyle w:val="ListParagraph"/>
              <w:ind w:left="0"/>
            </w:pPr>
            <w:proofErr w:type="spellStart"/>
            <w:r>
              <w:t>Alsa-utils</w:t>
            </w:r>
            <w:proofErr w:type="spellEnd"/>
          </w:p>
        </w:tc>
        <w:tc>
          <w:tcPr>
            <w:tcW w:w="3514" w:type="dxa"/>
          </w:tcPr>
          <w:p w14:paraId="4DC44227" w14:textId="15EBDA89" w:rsidR="00531C2F" w:rsidRPr="00C74CA0" w:rsidRDefault="00CB030F" w:rsidP="00531C2F">
            <w:pPr>
              <w:pStyle w:val="ListParagraph"/>
              <w:ind w:left="0"/>
            </w:pPr>
            <w:proofErr w:type="spellStart"/>
            <w:r>
              <w:t>Anacron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6A295FE5" w:rsidR="00531C2F" w:rsidRPr="00C74CA0" w:rsidRDefault="00CB030F" w:rsidP="00531C2F">
            <w:pPr>
              <w:pStyle w:val="ListParagraph"/>
              <w:ind w:left="0"/>
            </w:pPr>
            <w:proofErr w:type="spellStart"/>
            <w:r>
              <w:t>Apport</w:t>
            </w:r>
            <w:proofErr w:type="spellEnd"/>
          </w:p>
        </w:tc>
        <w:tc>
          <w:tcPr>
            <w:tcW w:w="3514" w:type="dxa"/>
          </w:tcPr>
          <w:p w14:paraId="292225C6" w14:textId="00F5099C" w:rsidR="00531C2F" w:rsidRPr="00C74CA0" w:rsidRDefault="00CB030F" w:rsidP="00531C2F">
            <w:pPr>
              <w:pStyle w:val="ListParagraph"/>
              <w:ind w:left="0"/>
            </w:pPr>
            <w:proofErr w:type="spellStart"/>
            <w:r>
              <w:t>apparmor</w:t>
            </w:r>
            <w:proofErr w:type="spellEnd"/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502E1ADD" w:rsidR="00531C2F" w:rsidRPr="00C74CA0" w:rsidRDefault="00CB030F" w:rsidP="00531C2F">
            <w:pPr>
              <w:pStyle w:val="ListParagraph"/>
              <w:ind w:left="0"/>
            </w:pPr>
            <w:proofErr w:type="spellStart"/>
            <w:r>
              <w:t>cron</w:t>
            </w:r>
            <w:proofErr w:type="spellEnd"/>
          </w:p>
        </w:tc>
        <w:tc>
          <w:tcPr>
            <w:tcW w:w="3514" w:type="dxa"/>
          </w:tcPr>
          <w:p w14:paraId="2BFEAE0F" w14:textId="271EE1E6" w:rsidR="00531C2F" w:rsidRPr="00C74CA0" w:rsidRDefault="00CB030F" w:rsidP="00531C2F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7260362C" w:rsidR="00C74CA0" w:rsidRPr="00C74CA0" w:rsidRDefault="00CB030F" w:rsidP="00531C2F">
            <w:pPr>
              <w:pStyle w:val="ListParagraph"/>
              <w:ind w:left="0"/>
            </w:pPr>
            <w:r>
              <w:t>cups</w:t>
            </w:r>
          </w:p>
        </w:tc>
        <w:tc>
          <w:tcPr>
            <w:tcW w:w="3514" w:type="dxa"/>
          </w:tcPr>
          <w:p w14:paraId="59D2F12B" w14:textId="199A1202" w:rsidR="00C74CA0" w:rsidRPr="00C74CA0" w:rsidRDefault="00CB030F" w:rsidP="00531C2F">
            <w:pPr>
              <w:pStyle w:val="ListParagraph"/>
              <w:ind w:left="0"/>
            </w:pPr>
            <w:r>
              <w:t>Console-setup.sh</w:t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5EC908FB" w:rsidR="00C74CA0" w:rsidRPr="00C74CA0" w:rsidRDefault="00CB030F" w:rsidP="00531C2F">
            <w:pPr>
              <w:pStyle w:val="ListParagraph"/>
              <w:ind w:left="0"/>
            </w:pPr>
            <w:proofErr w:type="spellStart"/>
            <w:r>
              <w:t>dbus</w:t>
            </w:r>
            <w:proofErr w:type="spellEnd"/>
          </w:p>
        </w:tc>
        <w:tc>
          <w:tcPr>
            <w:tcW w:w="3514" w:type="dxa"/>
          </w:tcPr>
          <w:p w14:paraId="70224038" w14:textId="4FE0E80D" w:rsidR="00C74CA0" w:rsidRPr="00C74CA0" w:rsidRDefault="00CB030F" w:rsidP="00531C2F">
            <w:pPr>
              <w:pStyle w:val="ListParagraph"/>
              <w:ind w:left="0"/>
            </w:pPr>
            <w:proofErr w:type="spellStart"/>
            <w:r>
              <w:t>cryptdisks</w:t>
            </w:r>
            <w:proofErr w:type="spellEnd"/>
          </w:p>
        </w:tc>
      </w:tr>
    </w:tbl>
    <w:p w14:paraId="1953C884" w14:textId="645EA536" w:rsidR="00531C2F" w:rsidRDefault="00BC6C7E" w:rsidP="00531C2F">
      <w:pPr>
        <w:pStyle w:val="ListParagraph"/>
        <w:ind w:left="709"/>
      </w:pPr>
      <w:r>
        <w:t>SS:</w:t>
      </w:r>
    </w:p>
    <w:p w14:paraId="1DF4F6C4" w14:textId="4E00EA2A" w:rsidR="00CB030F" w:rsidRDefault="00CB030F" w:rsidP="00CB030F">
      <w:pPr>
        <w:pStyle w:val="ListParagraph"/>
        <w:ind w:left="709"/>
        <w:jc w:val="center"/>
      </w:pPr>
      <w:r w:rsidRPr="00CB030F">
        <w:drawing>
          <wp:inline distT="0" distB="0" distL="0" distR="0" wp14:anchorId="14242B39" wp14:editId="51C18E67">
            <wp:extent cx="6425565" cy="451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302" w14:textId="0B3FE10E" w:rsidR="00CB030F" w:rsidRDefault="00CB030F" w:rsidP="00CB030F">
      <w:pPr>
        <w:pStyle w:val="ListParagraph"/>
        <w:ind w:left="709"/>
        <w:jc w:val="center"/>
      </w:pP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76AC66C8" w14:textId="0C6B75B5" w:rsidR="00BC6C7E" w:rsidRDefault="00BC6C7E" w:rsidP="00BC6C7E">
      <w:pPr>
        <w:pStyle w:val="ListParagraph"/>
        <w:ind w:left="709"/>
        <w:rPr>
          <w:noProof/>
          <w:lang w:val="en-PH" w:eastAsia="en-PH"/>
        </w:rPr>
      </w:pPr>
      <w:r>
        <w:t>SS:</w:t>
      </w:r>
      <w:r w:rsidR="00527B28" w:rsidRPr="00527B28">
        <w:rPr>
          <w:noProof/>
          <w:lang w:val="en-PH" w:eastAsia="en-PH"/>
        </w:rPr>
        <w:t xml:space="preserve"> </w:t>
      </w:r>
      <w:r w:rsidR="00527B28" w:rsidRPr="00527B28">
        <w:drawing>
          <wp:inline distT="0" distB="0" distL="0" distR="0" wp14:anchorId="7F9A91BB" wp14:editId="74E99311">
            <wp:extent cx="6425565" cy="1038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E631" w14:textId="77777777" w:rsidR="00527B28" w:rsidRDefault="00527B28" w:rsidP="00BC6C7E">
      <w:pPr>
        <w:pStyle w:val="ListParagraph"/>
        <w:ind w:left="709"/>
        <w:rPr>
          <w:noProof/>
          <w:lang w:val="en-PH" w:eastAsia="en-PH"/>
        </w:rPr>
      </w:pPr>
    </w:p>
    <w:p w14:paraId="267AB8C0" w14:textId="4B2DE28F" w:rsidR="00527B28" w:rsidRPr="00527B28" w:rsidRDefault="00527B28" w:rsidP="00527B28">
      <w:pPr>
        <w:pStyle w:val="ListParagraph"/>
        <w:numPr>
          <w:ilvl w:val="0"/>
          <w:numId w:val="27"/>
        </w:numPr>
        <w:rPr>
          <w:b/>
        </w:rPr>
      </w:pPr>
      <w:r w:rsidRPr="00527B28">
        <w:rPr>
          <w:b/>
          <w:noProof/>
          <w:lang w:val="en-PH" w:eastAsia="en-PH"/>
        </w:rPr>
        <w:t>The status of the bluetooth is enabled</w:t>
      </w: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</w:p>
    <w:p w14:paraId="02A36D9F" w14:textId="59D635D5" w:rsidR="00BC6C7E" w:rsidRDefault="00BC6C7E" w:rsidP="00BC6C7E">
      <w:pPr>
        <w:pStyle w:val="ListParagraph"/>
        <w:ind w:left="709"/>
        <w:rPr>
          <w:noProof/>
          <w:lang w:val="en-PH" w:eastAsia="en-PH"/>
        </w:rPr>
      </w:pPr>
      <w:r>
        <w:t>SS:</w:t>
      </w:r>
      <w:r w:rsidR="00527B28" w:rsidRPr="00527B28">
        <w:rPr>
          <w:noProof/>
          <w:lang w:val="en-PH" w:eastAsia="en-PH"/>
        </w:rPr>
        <w:t xml:space="preserve"> </w:t>
      </w:r>
      <w:r w:rsidR="00527B28" w:rsidRPr="00527B28">
        <w:drawing>
          <wp:inline distT="0" distB="0" distL="0" distR="0" wp14:anchorId="247990A5" wp14:editId="6CAC2D2A">
            <wp:extent cx="6425565" cy="2528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926" w14:textId="3BC03C31" w:rsidR="00527B28" w:rsidRDefault="00527B28" w:rsidP="00527B28">
      <w:pPr>
        <w:pStyle w:val="ListParagraph"/>
        <w:numPr>
          <w:ilvl w:val="0"/>
          <w:numId w:val="27"/>
        </w:numPr>
      </w:pPr>
      <w:r>
        <w:rPr>
          <w:noProof/>
          <w:lang w:val="en-PH" w:eastAsia="en-PH"/>
        </w:rPr>
        <w:t>The cups services started running on this day sept. 12, 2024, and running 17 minutes ago.</w:t>
      </w:r>
    </w:p>
    <w:p w14:paraId="1702E39E" w14:textId="41BD62F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</w:p>
    <w:p w14:paraId="58D1E656" w14:textId="3CCBC99A" w:rsidR="00527B28" w:rsidRDefault="00627482" w:rsidP="00527B28">
      <w:pPr>
        <w:pStyle w:val="ListParagraph"/>
        <w:ind w:left="709"/>
      </w:pPr>
      <w:r w:rsidRPr="00627482">
        <w:drawing>
          <wp:inline distT="0" distB="0" distL="0" distR="0" wp14:anchorId="7101E3CC" wp14:editId="708CF48E">
            <wp:extent cx="6392167" cy="6954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BC4" w14:textId="77777777" w:rsidR="00627482" w:rsidRDefault="00627482" w:rsidP="00527B28">
      <w:pPr>
        <w:pStyle w:val="ListParagraph"/>
        <w:ind w:left="709"/>
      </w:pPr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6A8ED7B5" w14:textId="43D3C8E0" w:rsidR="00627482" w:rsidRDefault="00627482" w:rsidP="00627482">
      <w:pPr>
        <w:pStyle w:val="ListParagraph"/>
        <w:ind w:left="709"/>
      </w:pPr>
      <w:r w:rsidRPr="00627482">
        <w:drawing>
          <wp:inline distT="0" distB="0" distL="0" distR="0" wp14:anchorId="2ECE0CB2" wp14:editId="2A03EE80">
            <wp:extent cx="6425565" cy="3180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2BEF697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  <w:r w:rsidR="00627482">
        <w:br/>
      </w:r>
    </w:p>
    <w:p w14:paraId="24078AFE" w14:textId="28D5F723" w:rsidR="00627482" w:rsidRDefault="00627482" w:rsidP="00627482">
      <w:pPr>
        <w:pStyle w:val="ListParagraph"/>
        <w:ind w:left="709"/>
      </w:pPr>
      <w:r w:rsidRPr="00627482">
        <w:drawing>
          <wp:inline distT="0" distB="0" distL="0" distR="0" wp14:anchorId="3376CA1D" wp14:editId="6F34908D">
            <wp:extent cx="4486901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4E9A5F24" w14:textId="6149B83A" w:rsidR="00627482" w:rsidRDefault="00627482" w:rsidP="00627482">
      <w:pPr>
        <w:pStyle w:val="ListParagraph"/>
        <w:ind w:left="709"/>
      </w:pPr>
      <w:r w:rsidRPr="00627482">
        <w:drawing>
          <wp:inline distT="0" distB="0" distL="0" distR="0" wp14:anchorId="642D70B2" wp14:editId="196899D1">
            <wp:extent cx="6425565" cy="300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482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2748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2748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2570273"/>
    <w:multiLevelType w:val="hybridMultilevel"/>
    <w:tmpl w:val="3D542B82"/>
    <w:lvl w:ilvl="0" w:tplc="E1B8F7F0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3"/>
  </w:num>
  <w:num w:numId="11">
    <w:abstractNumId w:val="9"/>
  </w:num>
  <w:num w:numId="12">
    <w:abstractNumId w:val="10"/>
  </w:num>
  <w:num w:numId="13">
    <w:abstractNumId w:val="12"/>
  </w:num>
  <w:num w:numId="14">
    <w:abstractNumId w:val="17"/>
  </w:num>
  <w:num w:numId="15">
    <w:abstractNumId w:val="20"/>
  </w:num>
  <w:num w:numId="16">
    <w:abstractNumId w:val="4"/>
  </w:num>
  <w:num w:numId="17">
    <w:abstractNumId w:val="18"/>
  </w:num>
  <w:num w:numId="18">
    <w:abstractNumId w:val="5"/>
  </w:num>
  <w:num w:numId="19">
    <w:abstractNumId w:val="19"/>
  </w:num>
  <w:num w:numId="20">
    <w:abstractNumId w:val="21"/>
  </w:num>
  <w:num w:numId="21">
    <w:abstractNumId w:val="15"/>
  </w:num>
  <w:num w:numId="22">
    <w:abstractNumId w:val="22"/>
  </w:num>
  <w:num w:numId="23">
    <w:abstractNumId w:val="0"/>
  </w:num>
  <w:num w:numId="24">
    <w:abstractNumId w:val="16"/>
  </w:num>
  <w:num w:numId="25">
    <w:abstractNumId w:val="13"/>
  </w:num>
  <w:num w:numId="26">
    <w:abstractNumId w:val="11"/>
  </w:num>
  <w:num w:numId="2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27B28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27482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030F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E008B-6589-4983-88BC-4EC77F6B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2027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jesus caccam</cp:lastModifiedBy>
  <cp:revision>46</cp:revision>
  <cp:lastPrinted>2019-07-22T17:12:00Z</cp:lastPrinted>
  <dcterms:created xsi:type="dcterms:W3CDTF">2021-08-22T11:22:00Z</dcterms:created>
  <dcterms:modified xsi:type="dcterms:W3CDTF">2024-09-12T01:38:00Z</dcterms:modified>
</cp:coreProperties>
</file>