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5D07AA7E" w:rsidR="0030463F" w:rsidRPr="00FF14D5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FF14D5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FF14D5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06CF26E9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 xml:space="preserve">NAME: </w:t>
            </w:r>
            <w:r w:rsidR="00923A41">
              <w:rPr>
                <w:rFonts w:eastAsia="Tahoma" w:cs="Arial"/>
              </w:rPr>
              <w:t>Caccam, Jesus Allyson O.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73B1167F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DATE PERFORMED:</w:t>
            </w:r>
            <w:r w:rsidR="00923A41">
              <w:rPr>
                <w:rFonts w:eastAsia="Tahoma" w:cs="Arial"/>
              </w:rPr>
              <w:t xml:space="preserve"> October 10, 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12C26101" w:rsidR="0030463F" w:rsidRPr="00FF14D5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/50</w:t>
            </w:r>
            <w:r w:rsidR="0030463F" w:rsidRPr="00FF14D5">
              <w:rPr>
                <w:rFonts w:eastAsia="Tahoma" w:cs="Arial"/>
              </w:rPr>
              <w:t> </w:t>
            </w:r>
          </w:p>
        </w:tc>
      </w:tr>
      <w:tr w:rsidR="0030463F" w:rsidRPr="00FF14D5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5E8BE2EA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Section:</w:t>
            </w:r>
            <w:r w:rsidR="00923A41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1793F9ED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DATE SUBMITTED:</w:t>
            </w:r>
            <w:r w:rsidR="00923A41">
              <w:rPr>
                <w:rFonts w:eastAsia="Tahoma" w:cs="Arial"/>
              </w:rPr>
              <w:t xml:space="preserve"> October 10, 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FF14D5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58E59C9A" w:rsidR="0030463F" w:rsidRPr="00FF14D5" w:rsidRDefault="0030463F" w:rsidP="00A94627">
      <w:pPr>
        <w:tabs>
          <w:tab w:val="num" w:pos="0"/>
        </w:tabs>
        <w:rPr>
          <w:rFonts w:cs="Arial"/>
        </w:rPr>
      </w:pPr>
    </w:p>
    <w:p w14:paraId="49F3A0A0" w14:textId="369C5EE9" w:rsidR="00A94627" w:rsidRPr="00FF14D5" w:rsidRDefault="00427F03" w:rsidP="003F3D5B">
      <w:pPr>
        <w:pStyle w:val="Heading1"/>
        <w:rPr>
          <w:rFonts w:cs="Arial"/>
        </w:rPr>
      </w:pPr>
      <w:r w:rsidRPr="00FF14D5">
        <w:rPr>
          <w:rFonts w:cs="Arial"/>
        </w:rPr>
        <w:t xml:space="preserve">SYSADM1 – </w:t>
      </w:r>
      <w:r w:rsidR="00FF14D5" w:rsidRPr="00FF14D5">
        <w:rPr>
          <w:rFonts w:cs="Arial"/>
        </w:rPr>
        <w:t>Setting Up Webserver</w:t>
      </w:r>
    </w:p>
    <w:p w14:paraId="3B34D8FA" w14:textId="7B325B6C" w:rsidR="00A94627" w:rsidRPr="00FF14D5" w:rsidRDefault="00A94627" w:rsidP="003F3D5B">
      <w:pPr>
        <w:pStyle w:val="Heading1"/>
        <w:rPr>
          <w:rFonts w:cs="Arial"/>
        </w:rPr>
      </w:pPr>
      <w:r w:rsidRPr="00FF14D5">
        <w:rPr>
          <w:rFonts w:cs="Arial"/>
        </w:rPr>
        <w:t>Re</w:t>
      </w:r>
      <w:r w:rsidR="00AD6984" w:rsidRPr="00FF14D5">
        <w:rPr>
          <w:rFonts w:cs="Arial"/>
        </w:rPr>
        <w:t xml:space="preserve">quirement: </w:t>
      </w:r>
    </w:p>
    <w:p w14:paraId="7574B088" w14:textId="025BE899" w:rsidR="00A94627" w:rsidRPr="00FF14D5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FF14D5">
        <w:rPr>
          <w:rFonts w:cs="Arial"/>
          <w:sz w:val="22"/>
        </w:rPr>
        <w:t>A</w:t>
      </w:r>
      <w:r w:rsidR="008600F3" w:rsidRPr="00FF14D5">
        <w:rPr>
          <w:rFonts w:cs="Arial"/>
          <w:sz w:val="22"/>
        </w:rPr>
        <w:t xml:space="preserve"> virtual machine running Linux</w:t>
      </w:r>
      <w:r w:rsidR="00427F03" w:rsidRPr="00FF14D5">
        <w:rPr>
          <w:rFonts w:cs="Arial"/>
          <w:sz w:val="22"/>
        </w:rPr>
        <w:t xml:space="preserve"> and Windows OS</w:t>
      </w:r>
    </w:p>
    <w:p w14:paraId="054A0BE3" w14:textId="34D565E0" w:rsidR="00FF14D5" w:rsidRPr="00FF14D5" w:rsidRDefault="00FF14D5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  <w:r w:rsidRPr="00FF14D5">
        <w:rPr>
          <w:rFonts w:cs="Arial"/>
          <w:sz w:val="22"/>
        </w:rPr>
        <w:t>Task Instructions:</w:t>
      </w:r>
    </w:p>
    <w:p w14:paraId="7837646B" w14:textId="0245E16B" w:rsid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Install IIS by adding it as a role, select necessary features, include monitoring tools</w:t>
      </w:r>
    </w:p>
    <w:p w14:paraId="4DE56D48" w14:textId="736FF423" w:rsidR="00F40551" w:rsidRPr="00FF14D5" w:rsidRDefault="00F40551" w:rsidP="00F40551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  <w:r w:rsidRPr="00F40551">
        <w:rPr>
          <w:rFonts w:cs="Arial"/>
          <w:lang w:val="en-PH"/>
        </w:rPr>
        <w:drawing>
          <wp:inline distT="0" distB="0" distL="0" distR="0" wp14:anchorId="28F5D236" wp14:editId="3C5C236E">
            <wp:extent cx="6168390" cy="43286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231" cy="43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3028" w14:textId="55292A5F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 website by opening IIS Manager</w:t>
      </w:r>
      <w:r>
        <w:rPr>
          <w:rFonts w:cs="Arial"/>
          <w:lang w:val="en-PH"/>
        </w:rPr>
        <w:t xml:space="preserve"> </w:t>
      </w:r>
    </w:p>
    <w:p w14:paraId="287BEEBE" w14:textId="7ABA7D9E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the server’s name and select Internet Information Services Manager.</w:t>
      </w:r>
    </w:p>
    <w:p w14:paraId="3582AB31" w14:textId="77777777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Sites and select Add Website.</w:t>
      </w:r>
    </w:p>
    <w:p w14:paraId="70EE4B2B" w14:textId="242C7501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Enter a name, description, physical path (where your website files will reside), IP address, port, and host name.</w:t>
      </w:r>
    </w:p>
    <w:p w14:paraId="75D43BDA" w14:textId="77777777" w:rsidR="00F40551" w:rsidRDefault="00F40551" w:rsidP="00F40551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35C815F1" w14:textId="6E324CAF" w:rsidR="00F40551" w:rsidRDefault="00F40551" w:rsidP="00F40551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 w:rsidRPr="00F40551">
        <w:rPr>
          <w:rFonts w:cs="Arial"/>
          <w:lang w:val="en-PH"/>
        </w:rPr>
        <w:drawing>
          <wp:inline distT="0" distB="0" distL="0" distR="0" wp14:anchorId="1AB4BEC7" wp14:editId="23079B0E">
            <wp:extent cx="5706271" cy="549669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B94C" w14:textId="77777777" w:rsidR="00F40551" w:rsidRDefault="00F40551" w:rsidP="00F40551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21A0A264" w14:textId="77777777" w:rsidR="00F40551" w:rsidRDefault="00F40551" w:rsidP="00F40551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2A82A4A1" w14:textId="77777777" w:rsidR="00F40551" w:rsidRDefault="00F40551" w:rsidP="00F40551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70F28735" w14:textId="77777777" w:rsidR="00F40551" w:rsidRDefault="00F40551" w:rsidP="00F40551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2339EA7A" w14:textId="77777777" w:rsidR="00F40551" w:rsidRDefault="00F40551" w:rsidP="00F40551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7FE50549" w14:textId="77777777" w:rsidR="00F40551" w:rsidRDefault="00F40551" w:rsidP="00F40551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1008BFDA" w14:textId="77777777" w:rsidR="00F40551" w:rsidRPr="00FF14D5" w:rsidRDefault="00F40551" w:rsidP="00F40551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5EC2BFB2" w14:textId="77777777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Configure the Website:</w:t>
      </w:r>
    </w:p>
    <w:p w14:paraId="7040EFDF" w14:textId="77777777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your website and select Edit.</w:t>
      </w:r>
    </w:p>
    <w:p w14:paraId="063F2C03" w14:textId="7B30EE43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 xml:space="preserve">Set the Default Document to the name of your main HTML file </w:t>
      </w:r>
      <w:r w:rsidR="0005651A">
        <w:rPr>
          <w:rFonts w:cs="Arial"/>
          <w:lang w:val="en-PH"/>
        </w:rPr>
        <w:t>&gt;default.html</w:t>
      </w:r>
    </w:p>
    <w:p w14:paraId="40881514" w14:textId="3732EBEC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Configure other settings as needed (e.g., SSL certificates, authentication</w:t>
      </w:r>
      <w:r w:rsidR="0005651A">
        <w:rPr>
          <w:rFonts w:cs="Arial"/>
          <w:lang w:val="en-PH"/>
        </w:rPr>
        <w:t>)</w:t>
      </w:r>
    </w:p>
    <w:p w14:paraId="3F9D7DA0" w14:textId="022A3E04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 Web Page:</w:t>
      </w:r>
    </w:p>
    <w:p w14:paraId="17E94968" w14:textId="4B14A5C4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an HTML file in the physical path you specified.</w:t>
      </w:r>
    </w:p>
    <w:p w14:paraId="061AFF29" w14:textId="55EA499A" w:rsidR="0005651A" w:rsidRPr="00FF14D5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24264693" wp14:editId="33D4181C">
            <wp:simplePos x="0" y="0"/>
            <wp:positionH relativeFrom="column">
              <wp:posOffset>998220</wp:posOffset>
            </wp:positionH>
            <wp:positionV relativeFrom="paragraph">
              <wp:posOffset>7620</wp:posOffset>
            </wp:positionV>
            <wp:extent cx="3339465" cy="1393341"/>
            <wp:effectExtent l="0" t="0" r="0" b="0"/>
            <wp:wrapNone/>
            <wp:docPr id="43236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394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39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3E485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2642A200" w14:textId="77777777" w:rsidR="0005651A" w:rsidRDefault="0005651A" w:rsidP="0005651A">
      <w:pPr>
        <w:pStyle w:val="ListParagraph"/>
        <w:rPr>
          <w:rFonts w:cs="Arial"/>
          <w:lang w:val="en-PH"/>
        </w:rPr>
      </w:pPr>
    </w:p>
    <w:p w14:paraId="70B6F3C0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078B824A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64DC27FB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080"/>
        <w:rPr>
          <w:rFonts w:cs="Arial"/>
          <w:lang w:val="en-PH"/>
        </w:rPr>
      </w:pPr>
    </w:p>
    <w:p w14:paraId="4D286C8C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6BB1CBEF" w14:textId="0C3B771F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 xml:space="preserve">Save it as </w:t>
      </w:r>
      <w:r w:rsidR="0005651A">
        <w:rPr>
          <w:rFonts w:cs="Arial"/>
          <w:lang w:val="en-PH"/>
        </w:rPr>
        <w:t>default</w:t>
      </w:r>
      <w:r w:rsidRPr="00FF14D5">
        <w:rPr>
          <w:rFonts w:cs="Arial"/>
          <w:lang w:val="en-PH"/>
        </w:rPr>
        <w:t>.html or your preferred name.</w:t>
      </w:r>
      <w:r w:rsidR="00D42D74">
        <w:rPr>
          <w:rFonts w:cs="Arial"/>
          <w:lang w:val="en-PH"/>
        </w:rPr>
        <w:br/>
      </w:r>
    </w:p>
    <w:p w14:paraId="72ADC6EE" w14:textId="2AEBBFC7" w:rsidR="00D42D74" w:rsidRPr="00FF14D5" w:rsidRDefault="00D42D74" w:rsidP="00D42D74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 w:rsidRPr="00D42D74">
        <w:rPr>
          <w:rFonts w:cs="Arial"/>
          <w:lang w:val="en-PH"/>
        </w:rPr>
        <w:drawing>
          <wp:inline distT="0" distB="0" distL="0" distR="0" wp14:anchorId="31290EC2" wp14:editId="0F27FDAC">
            <wp:extent cx="5715798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6FA9" w14:textId="77777777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Test the Web Server:</w:t>
      </w:r>
    </w:p>
    <w:p w14:paraId="7C6D6628" w14:textId="77777777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Open a web browser and enter the URL of your website (e.g., http://localhost).</w:t>
      </w:r>
    </w:p>
    <w:p w14:paraId="0BF4FC7A" w14:textId="77777777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You should see your web page displayed.</w:t>
      </w:r>
    </w:p>
    <w:p w14:paraId="060708C1" w14:textId="77777777" w:rsidR="00986262" w:rsidRDefault="00986262">
      <w:pPr>
        <w:spacing w:before="0" w:after="0" w:line="240" w:lineRule="auto"/>
        <w:rPr>
          <w:rFonts w:cs="Arial"/>
        </w:rPr>
      </w:pPr>
    </w:p>
    <w:p w14:paraId="6956D822" w14:textId="15F4EEAA" w:rsidR="00E9097F" w:rsidRDefault="00471D28">
      <w:pPr>
        <w:spacing w:before="0" w:after="0" w:line="240" w:lineRule="auto"/>
        <w:rPr>
          <w:rFonts w:cs="Arial"/>
        </w:rPr>
      </w:pPr>
      <w:r w:rsidRPr="00471D28">
        <w:rPr>
          <w:rFonts w:cs="Arial"/>
        </w:rPr>
        <w:drawing>
          <wp:inline distT="0" distB="0" distL="0" distR="0" wp14:anchorId="7A7AA411" wp14:editId="185AFFAE">
            <wp:extent cx="27908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4678"/>
                    <a:stretch/>
                  </pic:blipFill>
                  <pic:spPr bwMode="auto">
                    <a:xfrm>
                      <a:off x="0" y="0"/>
                      <a:ext cx="2791219" cy="219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6262" w:rsidRPr="00471D28">
        <w:rPr>
          <w:rFonts w:cs="Arial"/>
        </w:rPr>
        <w:drawing>
          <wp:inline distT="0" distB="0" distL="0" distR="0" wp14:anchorId="7074BA9C" wp14:editId="6E1CCD91">
            <wp:extent cx="360997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8FD" w14:textId="51B92C66" w:rsidR="00471D28" w:rsidRDefault="00471D28">
      <w:pPr>
        <w:spacing w:before="0" w:after="0" w:line="240" w:lineRule="auto"/>
        <w:rPr>
          <w:rFonts w:cs="Arial"/>
        </w:rPr>
      </w:pPr>
    </w:p>
    <w:p w14:paraId="760F71A0" w14:textId="77777777" w:rsidR="00986262" w:rsidRDefault="00986262">
      <w:pPr>
        <w:spacing w:before="0" w:after="0" w:line="240" w:lineRule="auto"/>
        <w:rPr>
          <w:rFonts w:cs="Arial"/>
        </w:rPr>
      </w:pPr>
    </w:p>
    <w:p w14:paraId="68B50187" w14:textId="77777777" w:rsidR="00986262" w:rsidRDefault="00986262">
      <w:pPr>
        <w:spacing w:before="0" w:after="0" w:line="240" w:lineRule="auto"/>
        <w:rPr>
          <w:rFonts w:cs="Arial"/>
        </w:rPr>
      </w:pPr>
    </w:p>
    <w:p w14:paraId="03089481" w14:textId="77777777" w:rsidR="00986262" w:rsidRDefault="00986262">
      <w:pPr>
        <w:spacing w:before="0" w:after="0" w:line="240" w:lineRule="auto"/>
        <w:rPr>
          <w:rFonts w:cs="Arial"/>
        </w:rPr>
      </w:pPr>
    </w:p>
    <w:p w14:paraId="7B35C106" w14:textId="5DE20356" w:rsidR="00986262" w:rsidRDefault="00986262">
      <w:pPr>
        <w:spacing w:before="0" w:after="0" w:line="240" w:lineRule="auto"/>
        <w:rPr>
          <w:rFonts w:cs="Arial"/>
        </w:rPr>
      </w:pPr>
      <w:bookmarkStart w:id="0" w:name="_GoBack"/>
      <w:bookmarkEnd w:id="0"/>
    </w:p>
    <w:p w14:paraId="6EF82374" w14:textId="270C66DB" w:rsidR="00FF14D5" w:rsidRDefault="00E9097F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  <w:r>
        <w:rPr>
          <w:rFonts w:cs="Arial"/>
          <w:sz w:val="22"/>
        </w:rPr>
        <w:lastRenderedPageBreak/>
        <w:t>Grading Rubric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1062"/>
        <w:gridCol w:w="6804"/>
      </w:tblGrid>
      <w:tr w:rsidR="00E9097F" w:rsidRPr="00E9097F" w14:paraId="77BFFD40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37528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Criteria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24BCF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Points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31A97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Description</w:t>
            </w:r>
          </w:p>
        </w:tc>
      </w:tr>
      <w:tr w:rsidR="00E9097F" w:rsidRPr="00E9097F" w14:paraId="62A08074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37DC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Web Server Installation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C388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207C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Correctly installs IIS or another web server on the virtual machine.</w:t>
            </w:r>
          </w:p>
        </w:tc>
      </w:tr>
      <w:tr w:rsidR="00E9097F" w:rsidRPr="00E9097F" w14:paraId="089DF1D9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CE05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Website Configuration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67F21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10E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Successfully configures the website with the correct physical path, IP address, port, and default document.</w:t>
            </w:r>
          </w:p>
        </w:tc>
      </w:tr>
      <w:tr w:rsidR="00E9097F" w:rsidRPr="00E9097F" w14:paraId="4010A9B3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3C995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 Access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911FF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45EA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Successfully accesses the web page from the client computer using the correct URL.</w:t>
            </w:r>
          </w:p>
        </w:tc>
      </w:tr>
      <w:tr w:rsidR="00E9097F" w:rsidRPr="00E9097F" w14:paraId="05B03E82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213A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Troubleshooting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688D0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B45C4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Demonstrates ability to troubleshoot common issues, such as network connectivity problems or configuration errors.</w:t>
            </w:r>
          </w:p>
        </w:tc>
      </w:tr>
      <w:tr w:rsidR="00E9097F" w:rsidRPr="00E9097F" w14:paraId="05299FDB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AAD95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Documentation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21B5A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00697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Provides clear and concise documentation of the installation, configuration, and testing process.</w:t>
            </w:r>
          </w:p>
        </w:tc>
      </w:tr>
      <w:tr w:rsidR="00E9097F" w:rsidRPr="00E9097F" w14:paraId="2B53607A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65599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Total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E9B89" w14:textId="115963A5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/</w:t>
            </w:r>
            <w:r w:rsidRPr="00E9097F">
              <w:rPr>
                <w:rFonts w:cs="Arial"/>
                <w:lang w:val="en-PH"/>
              </w:rPr>
              <w:t>70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19F26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</w:p>
        </w:tc>
      </w:tr>
    </w:tbl>
    <w:p w14:paraId="28E0951A" w14:textId="77777777" w:rsidR="00E9097F" w:rsidRPr="00FF14D5" w:rsidRDefault="00E9097F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</w:p>
    <w:sectPr w:rsidR="00E9097F" w:rsidRPr="00FF14D5" w:rsidSect="00CB2EEC">
      <w:footerReference w:type="default" r:id="rId15"/>
      <w:headerReference w:type="first" r:id="rId16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BB0CB" w14:textId="77777777" w:rsidR="00D84F53" w:rsidRDefault="00D84F53" w:rsidP="00710659">
      <w:pPr>
        <w:spacing w:after="0" w:line="240" w:lineRule="auto"/>
      </w:pPr>
      <w:r>
        <w:separator/>
      </w:r>
    </w:p>
    <w:p w14:paraId="6FBA417F" w14:textId="77777777" w:rsidR="00D84F53" w:rsidRDefault="00D84F53"/>
  </w:endnote>
  <w:endnote w:type="continuationSeparator" w:id="0">
    <w:p w14:paraId="6F3E2256" w14:textId="77777777" w:rsidR="00D84F53" w:rsidRDefault="00D84F53" w:rsidP="00710659">
      <w:pPr>
        <w:spacing w:after="0" w:line="240" w:lineRule="auto"/>
      </w:pPr>
      <w:r>
        <w:continuationSeparator/>
      </w:r>
    </w:p>
    <w:p w14:paraId="3DB827A4" w14:textId="77777777" w:rsidR="00D84F53" w:rsidRDefault="00D84F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A1370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A1370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0C0CD" w14:textId="77777777" w:rsidR="00D84F53" w:rsidRDefault="00D84F53" w:rsidP="00710659">
      <w:pPr>
        <w:spacing w:after="0" w:line="240" w:lineRule="auto"/>
      </w:pPr>
      <w:r>
        <w:separator/>
      </w:r>
    </w:p>
    <w:p w14:paraId="01616379" w14:textId="77777777" w:rsidR="00D84F53" w:rsidRDefault="00D84F53"/>
  </w:footnote>
  <w:footnote w:type="continuationSeparator" w:id="0">
    <w:p w14:paraId="63AFF6A6" w14:textId="77777777" w:rsidR="00D84F53" w:rsidRDefault="00D84F53" w:rsidP="00710659">
      <w:pPr>
        <w:spacing w:after="0" w:line="240" w:lineRule="auto"/>
      </w:pPr>
      <w:r>
        <w:continuationSeparator/>
      </w:r>
    </w:p>
    <w:p w14:paraId="70962118" w14:textId="77777777" w:rsidR="00D84F53" w:rsidRDefault="00D84F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8E0A06"/>
    <w:multiLevelType w:val="multilevel"/>
    <w:tmpl w:val="8B92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2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25"/>
  </w:num>
  <w:num w:numId="11">
    <w:abstractNumId w:val="10"/>
  </w:num>
  <w:num w:numId="12">
    <w:abstractNumId w:val="11"/>
  </w:num>
  <w:num w:numId="13">
    <w:abstractNumId w:val="13"/>
  </w:num>
  <w:num w:numId="14">
    <w:abstractNumId w:val="17"/>
  </w:num>
  <w:num w:numId="15">
    <w:abstractNumId w:val="20"/>
  </w:num>
  <w:num w:numId="16">
    <w:abstractNumId w:val="6"/>
  </w:num>
  <w:num w:numId="17">
    <w:abstractNumId w:val="18"/>
  </w:num>
  <w:num w:numId="18">
    <w:abstractNumId w:val="7"/>
  </w:num>
  <w:num w:numId="19">
    <w:abstractNumId w:val="19"/>
  </w:num>
  <w:num w:numId="20">
    <w:abstractNumId w:val="21"/>
  </w:num>
  <w:num w:numId="21">
    <w:abstractNumId w:val="15"/>
  </w:num>
  <w:num w:numId="22">
    <w:abstractNumId w:val="23"/>
  </w:num>
  <w:num w:numId="23">
    <w:abstractNumId w:val="0"/>
  </w:num>
  <w:num w:numId="24">
    <w:abstractNumId w:val="16"/>
  </w:num>
  <w:num w:numId="25">
    <w:abstractNumId w:val="12"/>
  </w:num>
  <w:num w:numId="26">
    <w:abstractNumId w:val="5"/>
  </w:num>
  <w:num w:numId="27">
    <w:abstractNumId w:val="22"/>
  </w:num>
  <w:num w:numId="28">
    <w:abstractNumId w:val="3"/>
  </w:num>
  <w:num w:numId="2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1068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5651A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2E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1A8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1D28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A7C04"/>
    <w:rsid w:val="004B023D"/>
    <w:rsid w:val="004B1D9F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40F2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3A41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86262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9607B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2D7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4F53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137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097F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0551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14D5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29ED9A-EF26-4FBD-AE87-5A8EE258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19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jesus caccam</cp:lastModifiedBy>
  <cp:revision>15</cp:revision>
  <cp:lastPrinted>2019-07-22T17:12:00Z</cp:lastPrinted>
  <dcterms:created xsi:type="dcterms:W3CDTF">2024-10-10T02:20:00Z</dcterms:created>
  <dcterms:modified xsi:type="dcterms:W3CDTF">2024-10-10T02:39:00Z</dcterms:modified>
</cp:coreProperties>
</file>